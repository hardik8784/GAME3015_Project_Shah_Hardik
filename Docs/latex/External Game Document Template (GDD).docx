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7C4DCA8D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HARDIK D SHAH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5836513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</w:t>
                    </w:r>
                    <w:r w:rsidR="00453A8B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3011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7C569B69" w:rsidR="003E1D56" w:rsidRPr="003E1D56" w:rsidRDefault="006E6647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="Arial" w:hAnsi="Arial" w:cs="Arial"/>
                      <w:sz w:val="50"/>
                      <w:szCs w:val="5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53A8B">
                      <w:rPr>
                        <w:rFonts w:ascii="Arial" w:hAnsi="Arial" w:cs="Arial"/>
                        <w:sz w:val="50"/>
                        <w:szCs w:val="50"/>
                      </w:rPr>
                      <w:t>Lockpicking System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2194FB1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970BF">
                  <w:rPr>
                    <w:sz w:val="24"/>
                    <w:szCs w:val="24"/>
                  </w:rPr>
                  <w:t>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70C103BD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453A8B">
                  <w:t>Hardik Dipakbhai Shah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1F3FDD0E" w:rsidR="003E1D56" w:rsidRPr="003E1D56" w:rsidRDefault="00D970B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Hardik Dipakbhai Shah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635CE07F" w:rsidR="003E1D56" w:rsidRDefault="003E1D56"/>
        <w:p w14:paraId="08B812C4" w14:textId="7CCD199F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77C2A45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1" w14:textId="0561B776" w:rsidR="003E1D56" w:rsidRPr="003E1D56" w:rsidRDefault="00D970B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10C7DC4C" wp14:editId="0128D6CA">
                                      <wp:extent cx="1277620" cy="91884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5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7762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1" w14:textId="0561B776" w:rsidR="003E1D56" w:rsidRPr="003E1D56" w:rsidRDefault="00D970BF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10C7DC4C" wp14:editId="0128D6CA">
                                <wp:extent cx="1277620" cy="91884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7762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171D8874" w:rsidR="003E1D56" w:rsidRPr="003E1D56" w:rsidRDefault="00453A8B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February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PlainTable4"/>
        <w:tblW w:w="9798" w:type="dxa"/>
        <w:tblLook w:val="04A0" w:firstRow="1" w:lastRow="0" w:firstColumn="1" w:lastColumn="0" w:noHBand="0" w:noVBand="1"/>
      </w:tblPr>
      <w:tblGrid>
        <w:gridCol w:w="886"/>
        <w:gridCol w:w="5646"/>
        <w:gridCol w:w="3266"/>
      </w:tblGrid>
      <w:tr w:rsidR="00D970BF" w:rsidRPr="00DC1442" w14:paraId="03B945E2" w14:textId="77777777" w:rsidTr="00C4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07A9DEE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 w:rsidRPr="0045102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46" w:type="dxa"/>
          </w:tcPr>
          <w:p w14:paraId="3B098CED" w14:textId="77777777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Version History</w:t>
            </w:r>
          </w:p>
        </w:tc>
        <w:tc>
          <w:tcPr>
            <w:tcW w:w="3266" w:type="dxa"/>
          </w:tcPr>
          <w:p w14:paraId="7870354A" w14:textId="7AF58B9A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3</w:t>
            </w:r>
          </w:p>
        </w:tc>
      </w:tr>
      <w:tr w:rsidR="00D970BF" w:rsidRPr="0045102C" w14:paraId="102F63BD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5BA9516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46" w:type="dxa"/>
          </w:tcPr>
          <w:p w14:paraId="11F670B8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Overview</w:t>
            </w:r>
          </w:p>
        </w:tc>
        <w:tc>
          <w:tcPr>
            <w:tcW w:w="3266" w:type="dxa"/>
          </w:tcPr>
          <w:p w14:paraId="364F02E9" w14:textId="38F98D01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62321F33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1FAE4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646" w:type="dxa"/>
          </w:tcPr>
          <w:p w14:paraId="1DD2BD45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Gameplay Mechanics</w:t>
            </w:r>
          </w:p>
        </w:tc>
        <w:tc>
          <w:tcPr>
            <w:tcW w:w="3266" w:type="dxa"/>
          </w:tcPr>
          <w:p w14:paraId="38B3BBA3" w14:textId="58A33528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36ACAE5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389181" w14:textId="5BD05858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646" w:type="dxa"/>
          </w:tcPr>
          <w:p w14:paraId="2832C081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Controls</w:t>
            </w:r>
          </w:p>
        </w:tc>
        <w:tc>
          <w:tcPr>
            <w:tcW w:w="3266" w:type="dxa"/>
          </w:tcPr>
          <w:p w14:paraId="3E0FE902" w14:textId="083B188D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F15022C" w14:textId="77777777" w:rsidTr="00C45BD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AEF27A" w14:textId="621981A2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646" w:type="dxa"/>
          </w:tcPr>
          <w:p w14:paraId="4D99027E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 and Screen Descriptions</w:t>
            </w:r>
          </w:p>
        </w:tc>
        <w:tc>
          <w:tcPr>
            <w:tcW w:w="3266" w:type="dxa"/>
          </w:tcPr>
          <w:p w14:paraId="02018341" w14:textId="188905B4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4FEFB0C2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401163F" w14:textId="187E293C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5646" w:type="dxa"/>
          </w:tcPr>
          <w:p w14:paraId="28BF4B93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World</w:t>
            </w:r>
          </w:p>
        </w:tc>
        <w:tc>
          <w:tcPr>
            <w:tcW w:w="3266" w:type="dxa"/>
          </w:tcPr>
          <w:p w14:paraId="4DC31454" w14:textId="0442D55E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D970BF" w:rsidRPr="0045102C" w14:paraId="574EC847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5CDEF0" w14:textId="238E3B3E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5646" w:type="dxa"/>
          </w:tcPr>
          <w:p w14:paraId="3AE17C92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3266" w:type="dxa"/>
          </w:tcPr>
          <w:p w14:paraId="7774CFA4" w14:textId="06CF408E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D970BF" w:rsidRPr="0045102C" w14:paraId="1E7C3390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46635D2" w14:textId="29D8BDC9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5646" w:type="dxa"/>
          </w:tcPr>
          <w:p w14:paraId="602B6D96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progression</w:t>
            </w:r>
          </w:p>
        </w:tc>
        <w:tc>
          <w:tcPr>
            <w:tcW w:w="3266" w:type="dxa"/>
          </w:tcPr>
          <w:p w14:paraId="7D180B73" w14:textId="1A21A354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</w:tbl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18FB229D" w14:textId="7250F299" w:rsidR="003F3DE0" w:rsidRPr="003F3DE0" w:rsidRDefault="00D970BF" w:rsidP="00453A8B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Version#01</w:t>
      </w:r>
      <w:r>
        <w:rPr>
          <w:b/>
          <w:bCs/>
          <w:sz w:val="24"/>
          <w:szCs w:val="24"/>
        </w:rPr>
        <w:t xml:space="preserve"> (</w:t>
      </w:r>
      <w:r w:rsidR="00453A8B">
        <w:rPr>
          <w:b/>
          <w:bCs/>
          <w:sz w:val="24"/>
          <w:szCs w:val="24"/>
        </w:rPr>
        <w:t>02</w:t>
      </w:r>
      <w:r>
        <w:rPr>
          <w:b/>
          <w:bCs/>
          <w:sz w:val="24"/>
          <w:szCs w:val="24"/>
        </w:rPr>
        <w:t>/</w:t>
      </w:r>
      <w:r w:rsidR="00453A8B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/202</w:t>
      </w:r>
      <w:r w:rsidR="00453A8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 –</w:t>
      </w:r>
      <w:r w:rsidR="00453A8B">
        <w:rPr>
          <w:sz w:val="24"/>
          <w:szCs w:val="24"/>
        </w:rPr>
        <w:t xml:space="preserve"> Included the UI and the Mechanics of the Game.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71C428CA" w14:textId="77777777" w:rsidR="00DF304F" w:rsidRPr="002C1BEC" w:rsidRDefault="00DF304F" w:rsidP="006839FF">
      <w:pPr>
        <w:rPr>
          <w:sz w:val="24"/>
          <w:szCs w:val="24"/>
        </w:rPr>
      </w:pPr>
    </w:p>
    <w:p w14:paraId="08B812D1" w14:textId="0FF98F6F" w:rsidR="008C6B2D" w:rsidRDefault="006839FF" w:rsidP="00DF30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4" w14:textId="3CA4C6FC" w:rsidR="00686D09" w:rsidRDefault="00055010" w:rsidP="00BE7C6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 each level the player </w:t>
      </w:r>
      <w:r w:rsidR="00BE7C6D">
        <w:rPr>
          <w:i/>
          <w:sz w:val="24"/>
          <w:szCs w:val="24"/>
        </w:rPr>
        <w:t>must finish the desired target to transit towards the next level, which is needed open the lock.</w:t>
      </w:r>
    </w:p>
    <w:p w14:paraId="187282D9" w14:textId="77777777" w:rsidR="00BE7C6D" w:rsidRPr="008C6B2D" w:rsidRDefault="00BE7C6D" w:rsidP="00BE7C6D">
      <w:pPr>
        <w:pStyle w:val="ListParagraph"/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A" w14:textId="003B94CA" w:rsidR="00686D09" w:rsidRDefault="00BE7C6D" w:rsidP="00453A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can click on the sweet spot with the mouse click to get the desired point.</w:t>
      </w:r>
    </w:p>
    <w:p w14:paraId="33FC7AE6" w14:textId="77777777" w:rsidR="00453A8B" w:rsidRPr="00453A8B" w:rsidRDefault="00453A8B" w:rsidP="00453A8B">
      <w:pPr>
        <w:pStyle w:val="ListParagraph"/>
        <w:rPr>
          <w:i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4BC740DB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use the right mouse click to play the game. 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2B684FFD" w14:textId="77777777" w:rsidR="00EA3596" w:rsidRDefault="00EA3596" w:rsidP="00EA3596">
      <w:pPr>
        <w:pStyle w:val="ListParagraph"/>
        <w:jc w:val="center"/>
        <w:rPr>
          <w:b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2164160" wp14:editId="26F68145">
            <wp:extent cx="5943600" cy="2794000"/>
            <wp:effectExtent l="0" t="0" r="0" b="635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 w:rsidR="002966C4">
        <w:rPr>
          <w:b/>
          <w:sz w:val="24"/>
          <w:szCs w:val="24"/>
        </w:rPr>
        <w:t>Figure 1 – Main menu Level</w:t>
      </w:r>
    </w:p>
    <w:p w14:paraId="08B812E6" w14:textId="041EC496" w:rsidR="00686D09" w:rsidRPr="00EA3596" w:rsidRDefault="002966C4" w:rsidP="00EA3596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EA3596">
        <w:rPr>
          <w:b/>
          <w:noProof/>
          <w:sz w:val="24"/>
          <w:szCs w:val="24"/>
        </w:rPr>
        <w:drawing>
          <wp:inline distT="0" distB="0" distL="0" distR="0" wp14:anchorId="10BB73F8" wp14:editId="024E3839">
            <wp:extent cx="5943600" cy="25882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B8F" w14:textId="29B45A37" w:rsidR="00453A8B" w:rsidRPr="008C6B2D" w:rsidRDefault="00EA3596" w:rsidP="00546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Instructions Screen</w:t>
      </w:r>
    </w:p>
    <w:p w14:paraId="211F42F2" w14:textId="06935DAA" w:rsidR="00990DA3" w:rsidRPr="00BE7C6D" w:rsidRDefault="009F6693" w:rsidP="00BE7C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  <w:r w:rsidR="00990DA3" w:rsidRPr="00BE7C6D">
        <w:rPr>
          <w:b/>
          <w:sz w:val="24"/>
          <w:szCs w:val="24"/>
        </w:rPr>
        <w:br/>
      </w:r>
    </w:p>
    <w:p w14:paraId="08B812E9" w14:textId="251EB20E" w:rsidR="009F6693" w:rsidRPr="00BF4089" w:rsidRDefault="00EA3596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5A1968F" wp14:editId="2D591E56">
            <wp:extent cx="5943600" cy="3538855"/>
            <wp:effectExtent l="0" t="0" r="0" b="4445"/>
            <wp:docPr id="6" name="Picture 6" descr="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D0F" w14:textId="4F850EDD" w:rsidR="0054674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523CB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–Game world</w:t>
      </w:r>
      <w:r w:rsidR="0029242E">
        <w:rPr>
          <w:b/>
          <w:sz w:val="24"/>
          <w:szCs w:val="24"/>
        </w:rPr>
        <w:t xml:space="preserve"> </w:t>
      </w:r>
    </w:p>
    <w:p w14:paraId="473E169A" w14:textId="77777777" w:rsidR="0054674D" w:rsidRDefault="0054674D" w:rsidP="0054674D">
      <w:pPr>
        <w:pStyle w:val="ListParagraph"/>
        <w:jc w:val="center"/>
        <w:rPr>
          <w:b/>
          <w:sz w:val="24"/>
          <w:szCs w:val="24"/>
        </w:rPr>
      </w:pPr>
    </w:p>
    <w:p w14:paraId="08B812EB" w14:textId="7C82F6AC" w:rsidR="00686D09" w:rsidRPr="008C6B2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ED" w14:textId="60D15512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are 3 levels with 3 different goals that needs to be completed into a specific time frame. If not, the player can not open the lock.</w:t>
      </w:r>
    </w:p>
    <w:p w14:paraId="08B812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F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27D965F2" w14:textId="0EE92022" w:rsidR="007619BA" w:rsidRPr="007619BA" w:rsidRDefault="007619BA" w:rsidP="007619BA">
      <w:pPr>
        <w:pStyle w:val="ListParagraph"/>
        <w:rPr>
          <w:bCs/>
          <w:sz w:val="24"/>
          <w:szCs w:val="24"/>
        </w:rPr>
      </w:pPr>
      <w:r w:rsidRPr="007619BA">
        <w:rPr>
          <w:bCs/>
          <w:sz w:val="24"/>
          <w:szCs w:val="24"/>
        </w:rPr>
        <w:t xml:space="preserve">To progress through the game the player must </w:t>
      </w:r>
      <w:r w:rsidR="00453A8B">
        <w:rPr>
          <w:bCs/>
          <w:sz w:val="24"/>
          <w:szCs w:val="24"/>
        </w:rPr>
        <w:t>complete the level from 1 to 3 to unlock the game(lock)</w:t>
      </w:r>
      <w:r w:rsidR="00F418C3">
        <w:rPr>
          <w:bCs/>
          <w:sz w:val="24"/>
          <w:szCs w:val="24"/>
        </w:rPr>
        <w:t>.</w:t>
      </w:r>
    </w:p>
    <w:p w14:paraId="08B812F0" w14:textId="77777777" w:rsidR="00686D09" w:rsidRPr="008C6B2D" w:rsidRDefault="00686D09" w:rsidP="007619BA">
      <w:pPr>
        <w:ind w:left="720"/>
        <w:rPr>
          <w:b/>
          <w:sz w:val="24"/>
          <w:szCs w:val="24"/>
        </w:rPr>
      </w:pPr>
    </w:p>
    <w:p w14:paraId="08B8131D" w14:textId="66CE0D01"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1EFD" w14:textId="77777777" w:rsidR="006E6647" w:rsidRDefault="006E6647" w:rsidP="00C152DC">
      <w:pPr>
        <w:spacing w:after="0" w:line="240" w:lineRule="auto"/>
      </w:pPr>
      <w:r>
        <w:separator/>
      </w:r>
    </w:p>
  </w:endnote>
  <w:endnote w:type="continuationSeparator" w:id="0">
    <w:p w14:paraId="7F5F661E" w14:textId="77777777" w:rsidR="006E6647" w:rsidRDefault="006E6647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E715670" w:rsidR="00AA765B" w:rsidRPr="0054674D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54674D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4B55D2E2" w:rsidR="00AA765B" w:rsidRDefault="00FA3E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</w:t>
    </w:r>
    <w:r>
      <w:rPr>
        <w:rFonts w:asciiTheme="majorHAnsi" w:hAnsiTheme="majorHAnsi"/>
        <w:b/>
      </w:rPr>
      <w:t xml:space="preserve"> 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FE9C" w14:textId="77777777" w:rsidR="006E6647" w:rsidRDefault="006E6647" w:rsidP="00C152DC">
      <w:pPr>
        <w:spacing w:after="0" w:line="240" w:lineRule="auto"/>
      </w:pPr>
      <w:r>
        <w:separator/>
      </w:r>
    </w:p>
  </w:footnote>
  <w:footnote w:type="continuationSeparator" w:id="0">
    <w:p w14:paraId="0E3600A9" w14:textId="77777777" w:rsidR="006E6647" w:rsidRDefault="006E6647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17ACA70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02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7D377636" w:rsidR="00C152DC" w:rsidRDefault="00453A8B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February 25,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02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3F5C225" w:rsidR="00C152DC" w:rsidRPr="00C152DC" w:rsidRDefault="00453A8B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February 25,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5ABECE4F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14CDC"/>
    <w:rsid w:val="00021BBC"/>
    <w:rsid w:val="00023AF4"/>
    <w:rsid w:val="00041C8A"/>
    <w:rsid w:val="00055010"/>
    <w:rsid w:val="000607EA"/>
    <w:rsid w:val="00080D8D"/>
    <w:rsid w:val="00260D08"/>
    <w:rsid w:val="00283196"/>
    <w:rsid w:val="0029242E"/>
    <w:rsid w:val="002966C4"/>
    <w:rsid w:val="003E1D34"/>
    <w:rsid w:val="003E1D56"/>
    <w:rsid w:val="003F3DE0"/>
    <w:rsid w:val="00420F46"/>
    <w:rsid w:val="00453A8B"/>
    <w:rsid w:val="004A1CC9"/>
    <w:rsid w:val="004F7DE2"/>
    <w:rsid w:val="00523CB5"/>
    <w:rsid w:val="0052734F"/>
    <w:rsid w:val="0054674D"/>
    <w:rsid w:val="005C2F0F"/>
    <w:rsid w:val="0060518D"/>
    <w:rsid w:val="006726FB"/>
    <w:rsid w:val="006839FF"/>
    <w:rsid w:val="00686D09"/>
    <w:rsid w:val="00691022"/>
    <w:rsid w:val="006E53E9"/>
    <w:rsid w:val="006E6647"/>
    <w:rsid w:val="007239B1"/>
    <w:rsid w:val="00744BAC"/>
    <w:rsid w:val="007619BA"/>
    <w:rsid w:val="007D2A8E"/>
    <w:rsid w:val="0081627F"/>
    <w:rsid w:val="00874A15"/>
    <w:rsid w:val="008C6B2D"/>
    <w:rsid w:val="008E601F"/>
    <w:rsid w:val="008F3C94"/>
    <w:rsid w:val="00952175"/>
    <w:rsid w:val="00953C99"/>
    <w:rsid w:val="00990DA3"/>
    <w:rsid w:val="00996533"/>
    <w:rsid w:val="009A4D42"/>
    <w:rsid w:val="009C79DD"/>
    <w:rsid w:val="009F6693"/>
    <w:rsid w:val="00A001F7"/>
    <w:rsid w:val="00A4407B"/>
    <w:rsid w:val="00AA765B"/>
    <w:rsid w:val="00AD223E"/>
    <w:rsid w:val="00AE7629"/>
    <w:rsid w:val="00AF23B7"/>
    <w:rsid w:val="00B26CAA"/>
    <w:rsid w:val="00B92268"/>
    <w:rsid w:val="00BA24E7"/>
    <w:rsid w:val="00BE7C6D"/>
    <w:rsid w:val="00BF4089"/>
    <w:rsid w:val="00C152DC"/>
    <w:rsid w:val="00C459A9"/>
    <w:rsid w:val="00D668E0"/>
    <w:rsid w:val="00D82416"/>
    <w:rsid w:val="00D970BF"/>
    <w:rsid w:val="00DF304F"/>
    <w:rsid w:val="00E33A02"/>
    <w:rsid w:val="00EA3596"/>
    <w:rsid w:val="00EB6F93"/>
    <w:rsid w:val="00EE3401"/>
    <w:rsid w:val="00EE66D0"/>
    <w:rsid w:val="00F15AE5"/>
    <w:rsid w:val="00F35C9E"/>
    <w:rsid w:val="00F362D0"/>
    <w:rsid w:val="00F418C3"/>
    <w:rsid w:val="00FA3EEC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PlainTable4">
    <w:name w:val="Plain Table 4"/>
    <w:basedOn w:val="TableNormal"/>
    <w:uiPriority w:val="44"/>
    <w:rsid w:val="00D970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</TotalTime>
  <Pages>6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HARDIK D SHAH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GAME3011</dc:title>
  <dc:subject>Lockpicking System</dc:subject>
  <dc:creator>Hardik Dipakbhai Shah</dc:creator>
  <cp:lastModifiedBy>Hardik Dipakbhai Shah</cp:lastModifiedBy>
  <cp:revision>2</cp:revision>
  <dcterms:created xsi:type="dcterms:W3CDTF">2022-02-25T20:33:00Z</dcterms:created>
  <dcterms:modified xsi:type="dcterms:W3CDTF">2022-02-25T20:33:00Z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